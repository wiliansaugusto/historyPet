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0B0C6" w14:textId="77777777" w:rsidR="00F1579B" w:rsidRDefault="00F1579B" w:rsidP="00F1579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F1579B" w:rsidRPr="000F71E0" w14:paraId="373BB619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48BA898D" w14:textId="77777777" w:rsidR="00F1579B" w:rsidRPr="000F71E0" w:rsidRDefault="00F1579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F1579B" w:rsidRPr="000F71E0" w14:paraId="5E77C169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8C5A8B0" w14:textId="77777777" w:rsidR="00F1579B" w:rsidRPr="000F71E0" w:rsidRDefault="00F1579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21E525FB" w14:textId="77777777" w:rsidR="00F1579B" w:rsidRPr="000F71E0" w:rsidRDefault="00F1579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6EEED0F1" w14:textId="77777777" w:rsidR="00F1579B" w:rsidRPr="000F71E0" w:rsidRDefault="00F1579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AD2A7AF" w14:textId="77777777" w:rsidR="00F1579B" w:rsidRPr="000F71E0" w:rsidRDefault="00F1579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F1579B" w:rsidRPr="00C52528" w14:paraId="68138965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3343B502" w14:textId="77777777" w:rsidR="00F1579B" w:rsidRPr="00C52528" w:rsidRDefault="00F1579B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4783DBBA" w14:textId="77777777" w:rsidR="00F1579B" w:rsidRPr="00C52528" w:rsidRDefault="00F1579B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28914BC8" w14:textId="77777777" w:rsidR="00F1579B" w:rsidRPr="00C52528" w:rsidRDefault="00F1579B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69150FFF" w14:textId="77777777" w:rsidR="00F1579B" w:rsidRPr="00C52528" w:rsidRDefault="00F1579B" w:rsidP="00DB19BE">
            <w:pPr>
              <w:pStyle w:val="Verses"/>
            </w:pPr>
          </w:p>
        </w:tc>
      </w:tr>
    </w:tbl>
    <w:p w14:paraId="508AC6C6" w14:textId="77777777" w:rsidR="00F1579B" w:rsidRDefault="00F1579B"/>
    <w:p w14:paraId="76F88706" w14:textId="77777777" w:rsidR="00F1579B" w:rsidRDefault="00F1579B" w:rsidP="00F1579B"/>
    <w:p w14:paraId="3760DD01" w14:textId="77777777" w:rsidR="00F02F69" w:rsidRDefault="00F02F69" w:rsidP="00F02F69">
      <w:pPr>
        <w:pStyle w:val="Ttulo1"/>
        <w:keepLines w:val="0"/>
        <w:tabs>
          <w:tab w:val="num" w:pos="432"/>
        </w:tabs>
        <w:spacing w:before="0"/>
      </w:pPr>
      <w:bookmarkStart w:id="0" w:name="_Toc40037897"/>
      <w:bookmarkStart w:id="1" w:name="_Toc304754461"/>
      <w:bookmarkStart w:id="2" w:name="_Toc462845644"/>
      <w:r>
        <w:t>Sumário Executivo</w:t>
      </w:r>
      <w:bookmarkEnd w:id="0"/>
      <w:bookmarkEnd w:id="1"/>
      <w:bookmarkEnd w:id="2"/>
    </w:p>
    <w:p w14:paraId="79C0DFB7" w14:textId="77777777" w:rsidR="00BD756B" w:rsidRDefault="00BD756B" w:rsidP="00BD756B"/>
    <w:p w14:paraId="7753559B" w14:textId="7300D8A3" w:rsidR="00BD756B" w:rsidRDefault="00BD756B" w:rsidP="00BD756B">
      <w:r>
        <w:t>O MyPet, foi desenvolvido para que os Responsáveis pelos animais possam, ter em único produto uma QR</w:t>
      </w:r>
      <w:r>
        <w:t xml:space="preserve"> </w:t>
      </w:r>
      <w:r>
        <w:t xml:space="preserve">code para quando o seu amigão resolver dar um passeio sem autorização ou fugir mesmo ele possa ser facilmente identificado, um prontuário do seu amigão veterinário para acompanhar as datas das vacinações, as consultas, e que sirva de </w:t>
      </w:r>
      <w:r>
        <w:t>auxílio</w:t>
      </w:r>
      <w:r>
        <w:t xml:space="preserve"> para os veterinários, pois os veterinários podem acessar o prontuário facilitando o diagnóstico do PET.</w:t>
      </w:r>
    </w:p>
    <w:p w14:paraId="53080B53" w14:textId="77777777" w:rsidR="00BD756B" w:rsidRDefault="00BD756B" w:rsidP="00BD756B">
      <w:r>
        <w:t xml:space="preserve">Além das aplicações já apresentada, iremos ter uma loja virtual para oferecer produtos personalizado para os clientes. </w:t>
      </w:r>
    </w:p>
    <w:p w14:paraId="5D3F498A" w14:textId="77777777" w:rsidR="004D74DF" w:rsidRDefault="004D74DF" w:rsidP="00F02F69">
      <w:pPr>
        <w:jc w:val="both"/>
      </w:pPr>
    </w:p>
    <w:p w14:paraId="5FF5258C" w14:textId="77777777" w:rsidR="006860E0" w:rsidRDefault="006860E0" w:rsidP="00F02F69">
      <w:pPr>
        <w:jc w:val="both"/>
      </w:pPr>
    </w:p>
    <w:p w14:paraId="5AAE53B5" w14:textId="77777777" w:rsidR="00F02F69" w:rsidRDefault="00F02F69" w:rsidP="00F02F69">
      <w:pPr>
        <w:jc w:val="both"/>
      </w:pPr>
    </w:p>
    <w:p w14:paraId="6CCE3D83" w14:textId="77777777" w:rsidR="00F02F69" w:rsidRDefault="00F02F69" w:rsidP="00F02F69">
      <w:pPr>
        <w:pStyle w:val="Ttulo1"/>
        <w:keepLines w:val="0"/>
        <w:tabs>
          <w:tab w:val="num" w:pos="432"/>
        </w:tabs>
        <w:spacing w:before="0"/>
      </w:pPr>
      <w:bookmarkStart w:id="3" w:name="_Toc304754462"/>
      <w:bookmarkStart w:id="4" w:name="_Toc462845645"/>
      <w:r>
        <w:t>Análise da Situação Atual</w:t>
      </w:r>
      <w:bookmarkEnd w:id="3"/>
      <w:bookmarkEnd w:id="4"/>
    </w:p>
    <w:p w14:paraId="3F1AC6F9" w14:textId="77777777" w:rsidR="00F02F69" w:rsidRDefault="00F02F69" w:rsidP="00F02F69">
      <w:pPr>
        <w:jc w:val="both"/>
      </w:pPr>
    </w:p>
    <w:p w14:paraId="01500605" w14:textId="77777777" w:rsidR="00F02F69" w:rsidRDefault="00F02F69" w:rsidP="00373B2E">
      <w:pPr>
        <w:pStyle w:val="Ttulo2"/>
      </w:pPr>
      <w:bookmarkStart w:id="5" w:name="_Toc40037898"/>
      <w:bookmarkStart w:id="6" w:name="_Toc304754463"/>
      <w:bookmarkStart w:id="7" w:name="_Toc462845646"/>
      <w:r>
        <w:t>Situação do Mercado</w:t>
      </w:r>
      <w:bookmarkEnd w:id="5"/>
      <w:bookmarkEnd w:id="6"/>
      <w:bookmarkEnd w:id="7"/>
    </w:p>
    <w:p w14:paraId="013ECF3B" w14:textId="525C8210" w:rsidR="00F02F69" w:rsidRDefault="00BD756B" w:rsidP="00F02F69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F671DC" wp14:editId="267ADACB">
            <wp:simplePos x="0" y="0"/>
            <wp:positionH relativeFrom="margin">
              <wp:posOffset>0</wp:posOffset>
            </wp:positionH>
            <wp:positionV relativeFrom="paragraph">
              <wp:posOffset>170815</wp:posOffset>
            </wp:positionV>
            <wp:extent cx="5400040" cy="2555240"/>
            <wp:effectExtent l="0" t="0" r="0" b="0"/>
            <wp:wrapTopAndBottom/>
            <wp:docPr id="1" name="Imagem 1" descr="populacao-pet-brasil-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pulacao-pet-brasil-20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B72BA6" w14:textId="77777777" w:rsidR="00BD756B" w:rsidRPr="00DE69DB" w:rsidRDefault="00BD756B" w:rsidP="00BD756B">
      <w:pPr>
        <w:ind w:left="708"/>
        <w:jc w:val="both"/>
        <w:rPr>
          <w:rFonts w:ascii="Raleway" w:hAnsi="Raleway"/>
          <w:i/>
          <w:iCs/>
          <w:color w:val="000000"/>
          <w:sz w:val="24"/>
          <w:szCs w:val="24"/>
          <w:shd w:val="clear" w:color="auto" w:fill="F8F8F8"/>
        </w:rPr>
      </w:pPr>
    </w:p>
    <w:p w14:paraId="2A125DF1" w14:textId="77777777" w:rsidR="00BD756B" w:rsidRDefault="00BD756B" w:rsidP="00BD756B">
      <w:pPr>
        <w:ind w:left="708"/>
        <w:jc w:val="right"/>
      </w:pPr>
      <w:r>
        <w:rPr>
          <w:i/>
          <w:iCs/>
        </w:rPr>
        <w:t xml:space="preserve">Fonte: </w:t>
      </w:r>
      <w:hyperlink r:id="rId9" w:history="1">
        <w:r w:rsidRPr="006F6ADB">
          <w:rPr>
            <w:rStyle w:val="Hyperlink"/>
          </w:rPr>
          <w:t>http://abinpet.org.br/mercado/</w:t>
        </w:r>
      </w:hyperlink>
    </w:p>
    <w:p w14:paraId="1DAAA9D7" w14:textId="77777777" w:rsidR="00BD756B" w:rsidRDefault="00BD756B" w:rsidP="00BD756B">
      <w:pPr>
        <w:jc w:val="both"/>
        <w:rPr>
          <w:sz w:val="24"/>
          <w:szCs w:val="24"/>
        </w:rPr>
      </w:pPr>
      <w:r>
        <w:rPr>
          <w:sz w:val="24"/>
          <w:szCs w:val="24"/>
        </w:rPr>
        <w:t>O crescimento do mercado PET é uma constante, e os responsáveis pelos pets estão sempre em busca de novidades e de produtos que estejam alinhados as suas preocupações.</w:t>
      </w:r>
    </w:p>
    <w:p w14:paraId="374254EE" w14:textId="77777777" w:rsidR="00BD756B" w:rsidRDefault="00BD756B" w:rsidP="00BD756B">
      <w:pPr>
        <w:jc w:val="both"/>
        <w:rPr>
          <w:sz w:val="24"/>
          <w:szCs w:val="24"/>
        </w:rPr>
      </w:pPr>
      <w:r>
        <w:rPr>
          <w:sz w:val="24"/>
          <w:szCs w:val="24"/>
        </w:rPr>
        <w:t>Atualmente já existem inúmeros aparelhos para a chipagem de animais, o problema nessa tecnologia, é que o animal perdido tem que encontrar um veterinário, que possua um scanner.</w:t>
      </w:r>
    </w:p>
    <w:p w14:paraId="06C0EE4E" w14:textId="77777777" w:rsidR="00BD756B" w:rsidRDefault="00BD756B" w:rsidP="00BD756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 nosso produto oferece um qrcode que permite que quando scaneado a pessoa abra uma pagina web com todos os dados do animal e os dados do responsável, sem a necessidade de nenhum outro equipamento, além de um smartphone com leitor de qrcode.</w:t>
      </w:r>
    </w:p>
    <w:p w14:paraId="3282D086" w14:textId="77777777" w:rsidR="00BD756B" w:rsidRDefault="00BD756B" w:rsidP="00BD756B">
      <w:pPr>
        <w:jc w:val="both"/>
        <w:rPr>
          <w:sz w:val="24"/>
          <w:szCs w:val="24"/>
        </w:rPr>
      </w:pPr>
      <w:r>
        <w:rPr>
          <w:sz w:val="24"/>
          <w:szCs w:val="24"/>
        </w:rPr>
        <w:t>Outro grande diferencial, é que o responsável terá um ferramenta que auxiliará no controle de vacinas e um prontuário veterinário, que terá o histórico das consultas veterinárias, do seu amigão.</w:t>
      </w:r>
    </w:p>
    <w:p w14:paraId="61A0AF39" w14:textId="77777777" w:rsidR="006860E0" w:rsidRDefault="006860E0" w:rsidP="00F02F69">
      <w:pPr>
        <w:jc w:val="both"/>
      </w:pPr>
    </w:p>
    <w:p w14:paraId="6C6EFEAA" w14:textId="77777777" w:rsidR="00F02F69" w:rsidRDefault="00F02F69" w:rsidP="00F02F69">
      <w:pPr>
        <w:jc w:val="both"/>
      </w:pPr>
    </w:p>
    <w:p w14:paraId="792CA6B5" w14:textId="77777777" w:rsidR="00F02F69" w:rsidRDefault="00F02F69" w:rsidP="00373B2E">
      <w:pPr>
        <w:pStyle w:val="Ttulo2"/>
      </w:pPr>
      <w:bookmarkStart w:id="8" w:name="_Toc40037899"/>
      <w:bookmarkStart w:id="9" w:name="_Toc304754464"/>
      <w:bookmarkStart w:id="10" w:name="_Toc462845647"/>
      <w:r>
        <w:t>Situação dos Serviços e Produtos</w:t>
      </w:r>
      <w:bookmarkEnd w:id="8"/>
      <w:bookmarkEnd w:id="9"/>
      <w:bookmarkEnd w:id="10"/>
    </w:p>
    <w:p w14:paraId="41045DC6" w14:textId="77777777" w:rsidR="006860E0" w:rsidRPr="00842903" w:rsidRDefault="006860E0" w:rsidP="006860E0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a situação atual dos serviços e produtos potenciais para o seu </w:t>
      </w:r>
      <w:r w:rsidR="000F309C">
        <w:rPr>
          <w:lang w:val="pt-BR"/>
        </w:rPr>
        <w:t>negócio.</w:t>
      </w:r>
      <w:r w:rsidR="000F309C" w:rsidRPr="00842903">
        <w:rPr>
          <w:lang w:val="pt-BR"/>
        </w:rPr>
        <w:t xml:space="preserve"> ]</w:t>
      </w:r>
    </w:p>
    <w:p w14:paraId="5F8E3DAF" w14:textId="77777777" w:rsidR="00F02F69" w:rsidRDefault="00F02F69" w:rsidP="00F02F69"/>
    <w:p w14:paraId="6EE14AB9" w14:textId="77777777" w:rsidR="006860E0" w:rsidRDefault="006860E0" w:rsidP="00F02F69"/>
    <w:p w14:paraId="53FC877A" w14:textId="77777777" w:rsidR="004D74DF" w:rsidRDefault="004D74DF" w:rsidP="00F02F69"/>
    <w:p w14:paraId="19E63F4B" w14:textId="77777777" w:rsidR="00F02F69" w:rsidRDefault="00F02F69" w:rsidP="00373B2E">
      <w:pPr>
        <w:pStyle w:val="Ttulo2"/>
      </w:pPr>
      <w:bookmarkStart w:id="11" w:name="_Toc40037902"/>
      <w:bookmarkStart w:id="12" w:name="_Toc304754465"/>
      <w:bookmarkStart w:id="13" w:name="_Toc462845648"/>
      <w:r>
        <w:t>Situação Competitiva</w:t>
      </w:r>
      <w:bookmarkEnd w:id="11"/>
      <w:bookmarkEnd w:id="12"/>
      <w:bookmarkEnd w:id="13"/>
    </w:p>
    <w:p w14:paraId="3116F045" w14:textId="77777777" w:rsidR="00A320EE" w:rsidRDefault="00352118" w:rsidP="00352118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a situação atual dos principais competidores para o seu negócio. Destaque o líder de cada segmento e os competidores de maior potencial de </w:t>
      </w:r>
      <w:r w:rsidR="000F309C">
        <w:rPr>
          <w:lang w:val="pt-BR"/>
        </w:rPr>
        <w:t>crescimento. Importante</w:t>
      </w:r>
      <w:r w:rsidR="00A320EE">
        <w:rPr>
          <w:lang w:val="pt-BR"/>
        </w:rPr>
        <w:t xml:space="preserve"> avaliar aqueles competidores que são benchmarking de determinada área para que você sempre tenha boas referências no momento de montar seu negócio. </w:t>
      </w:r>
    </w:p>
    <w:p w14:paraId="580C609B" w14:textId="77777777" w:rsidR="00352118" w:rsidRPr="00842903" w:rsidRDefault="00A320EE" w:rsidP="00352118">
      <w:pPr>
        <w:pStyle w:val="Descrio"/>
        <w:rPr>
          <w:lang w:val="pt-BR"/>
        </w:rPr>
      </w:pPr>
      <w:r>
        <w:rPr>
          <w:lang w:val="pt-BR"/>
        </w:rPr>
        <w:t xml:space="preserve">Por exemplo: Você pode ter um competidor com um pequeno % do mercado, mas, que tenha uma grande audiência no seu site. Nesse caso, use ele como referência quando for montar o seu </w:t>
      </w:r>
      <w:r w:rsidR="000F309C">
        <w:rPr>
          <w:lang w:val="pt-BR"/>
        </w:rPr>
        <w:t>site.</w:t>
      </w:r>
      <w:r w:rsidR="000F309C" w:rsidRPr="00842903">
        <w:rPr>
          <w:lang w:val="pt-BR"/>
        </w:rPr>
        <w:t xml:space="preserve"> ]</w:t>
      </w:r>
    </w:p>
    <w:p w14:paraId="6DE2F678" w14:textId="77777777" w:rsidR="00F02F69" w:rsidRDefault="00F02F69" w:rsidP="00F02F69">
      <w:pPr>
        <w:jc w:val="both"/>
      </w:pPr>
    </w:p>
    <w:p w14:paraId="37164378" w14:textId="77777777" w:rsidR="006860E0" w:rsidRDefault="006860E0" w:rsidP="00F02F69">
      <w:pPr>
        <w:jc w:val="both"/>
      </w:pPr>
    </w:p>
    <w:p w14:paraId="6C271F65" w14:textId="77777777" w:rsidR="00F02F69" w:rsidRDefault="00F02F69" w:rsidP="00F02F69">
      <w:pPr>
        <w:jc w:val="both"/>
      </w:pPr>
    </w:p>
    <w:p w14:paraId="33EC4680" w14:textId="77777777" w:rsidR="00F02F69" w:rsidRDefault="00F02F69" w:rsidP="00373B2E">
      <w:pPr>
        <w:pStyle w:val="Ttulo2"/>
      </w:pPr>
      <w:bookmarkStart w:id="14" w:name="_Toc40037903"/>
      <w:bookmarkStart w:id="15" w:name="_Toc304754466"/>
      <w:bookmarkStart w:id="16" w:name="_Toc462845649"/>
      <w:r>
        <w:t>Situação da distribuição</w:t>
      </w:r>
      <w:bookmarkEnd w:id="14"/>
      <w:bookmarkEnd w:id="15"/>
      <w:bookmarkEnd w:id="16"/>
    </w:p>
    <w:p w14:paraId="0A596A0E" w14:textId="3BEE2837" w:rsidR="00352118" w:rsidRPr="00BD756B" w:rsidRDefault="00BD756B" w:rsidP="00352118">
      <w:pPr>
        <w:pStyle w:val="Descri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Toda a distribuição será Web e os produtos da loja virtual serão entregues via correio</w:t>
      </w:r>
    </w:p>
    <w:p w14:paraId="23464E7D" w14:textId="77777777" w:rsidR="00F02F69" w:rsidRDefault="00F02F69" w:rsidP="00F02F69"/>
    <w:p w14:paraId="5B3DDC1D" w14:textId="77777777" w:rsidR="006860E0" w:rsidRDefault="006860E0" w:rsidP="00F02F69"/>
    <w:p w14:paraId="6F32220B" w14:textId="77777777" w:rsidR="00F02F69" w:rsidRDefault="00F02F69" w:rsidP="00F02F69"/>
    <w:p w14:paraId="7150F435" w14:textId="77777777" w:rsidR="00F02F69" w:rsidRDefault="00F02F69" w:rsidP="00373B2E">
      <w:pPr>
        <w:pStyle w:val="Ttulo2"/>
      </w:pPr>
      <w:bookmarkStart w:id="17" w:name="_Toc40037904"/>
      <w:bookmarkStart w:id="18" w:name="_Toc304754467"/>
      <w:bookmarkStart w:id="19" w:name="_Toc462845650"/>
      <w:r>
        <w:t xml:space="preserve">Situação </w:t>
      </w:r>
      <w:bookmarkEnd w:id="17"/>
      <w:bookmarkEnd w:id="18"/>
      <w:r w:rsidR="00F1579B">
        <w:t>macro ambiental</w:t>
      </w:r>
      <w:bookmarkEnd w:id="19"/>
    </w:p>
    <w:p w14:paraId="49B58AF7" w14:textId="77777777" w:rsidR="006D4F7F" w:rsidRPr="00842903" w:rsidRDefault="006D4F7F" w:rsidP="006D4F7F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como está a situação macro ambiental. O ambiente ao redor do seu negócio, como o cenário político, o governo, a burocracia, enfim, todos os aspectos ambientais que podem influenciar o seu negócio. </w:t>
      </w:r>
      <w:r w:rsidRPr="00842903">
        <w:rPr>
          <w:lang w:val="pt-BR"/>
        </w:rPr>
        <w:t>]</w:t>
      </w:r>
    </w:p>
    <w:p w14:paraId="54A10D5B" w14:textId="77777777" w:rsidR="00F02F69" w:rsidRDefault="00F02F69" w:rsidP="00F02F69">
      <w:pPr>
        <w:jc w:val="both"/>
      </w:pPr>
    </w:p>
    <w:p w14:paraId="418A3DEA" w14:textId="77777777" w:rsidR="00F02F69" w:rsidRDefault="00F02F69" w:rsidP="00F02F69">
      <w:pPr>
        <w:keepLines/>
      </w:pPr>
      <w:r>
        <w:br w:type="page"/>
      </w:r>
    </w:p>
    <w:p w14:paraId="6F761C63" w14:textId="77777777" w:rsidR="00F02F69" w:rsidRDefault="00F02F69" w:rsidP="00320E8E">
      <w:pPr>
        <w:pStyle w:val="Ttulo1"/>
      </w:pPr>
      <w:bookmarkStart w:id="20" w:name="_Toc304754468"/>
      <w:bookmarkStart w:id="21" w:name="_Toc462845651"/>
      <w:r>
        <w:lastRenderedPageBreak/>
        <w:t>Análise SWOT</w:t>
      </w:r>
      <w:bookmarkEnd w:id="20"/>
      <w:bookmarkEnd w:id="21"/>
    </w:p>
    <w:p w14:paraId="212BEEC3" w14:textId="77777777" w:rsidR="00320E8E" w:rsidRDefault="00F455A6" w:rsidP="00F455A6">
      <w:pPr>
        <w:pStyle w:val="Comments"/>
      </w:pPr>
      <w:r>
        <w:t xml:space="preserve">[A análise </w:t>
      </w:r>
      <w:hyperlink r:id="rId10" w:tooltip="SWOT" w:history="1">
        <w:r w:rsidRPr="00F96AD2">
          <w:rPr>
            <w:rStyle w:val="Hyperlink"/>
          </w:rPr>
          <w:t>SWOT</w:t>
        </w:r>
      </w:hyperlink>
      <w:r>
        <w:t xml:space="preserve"> </w:t>
      </w:r>
      <w:r w:rsidR="00711E9E" w:rsidRPr="00711E9E">
        <w:t>(</w:t>
      </w:r>
      <w:r w:rsidR="000F309C" w:rsidRPr="00711E9E">
        <w:t>STRENGTHS, WEAKNESSES OPPORTUNITIES, THREATS</w:t>
      </w:r>
      <w:r w:rsidR="00711E9E" w:rsidRPr="00711E9E">
        <w:t>)</w:t>
      </w:r>
      <w:r w:rsidR="00711E9E">
        <w:t xml:space="preserve"> </w:t>
      </w:r>
      <w:r>
        <w:t xml:space="preserve">é usada para identificar os pontos fortes e fracos do seu projeto, e as principais </w:t>
      </w:r>
      <w:r w:rsidR="000F309C">
        <w:t>oportunidades e</w:t>
      </w:r>
      <w:r>
        <w:t xml:space="preserve"> ameaças normalmente associadas aos pontos fortes e fracos identificados.</w:t>
      </w:r>
      <w:r w:rsidR="00674056">
        <w:t xml:space="preserve"> Saiba mais em </w:t>
      </w:r>
      <w:hyperlink r:id="rId11" w:tooltip="Análise de forças, fraquezas, oportunidades e ameaças (SWOT)" w:history="1">
        <w:r w:rsidR="00674056" w:rsidRPr="00674056">
          <w:rPr>
            <w:rStyle w:val="Hyperlink"/>
            <w:bCs/>
          </w:rPr>
          <w:t>Análise de forças, fraquezas, oportunidades e ameaças (SWOT)</w:t>
        </w:r>
      </w:hyperlink>
      <w:r w:rsidR="00674056">
        <w:t>.</w:t>
      </w:r>
      <w:r w:rsidR="000F309C">
        <w:t xml:space="preserve"> </w:t>
      </w:r>
      <w:r>
        <w:t>]</w:t>
      </w:r>
    </w:p>
    <w:p w14:paraId="2D737ECA" w14:textId="77777777" w:rsidR="00F455A6" w:rsidRPr="00320E8E" w:rsidRDefault="00F455A6" w:rsidP="00320E8E"/>
    <w:p w14:paraId="42D3DDF4" w14:textId="77777777" w:rsidR="00320E8E" w:rsidRDefault="00320E8E" w:rsidP="00320E8E">
      <w:pPr>
        <w:pStyle w:val="Ttulo2"/>
      </w:pPr>
      <w:bookmarkStart w:id="22" w:name="_Toc304754470"/>
      <w:bookmarkStart w:id="23" w:name="_Toc462845655"/>
      <w:r>
        <w:t>Análise do Ambiente Interno (Forças e Fraquezas)</w:t>
      </w:r>
      <w:bookmarkEnd w:id="22"/>
      <w:bookmarkEnd w:id="23"/>
    </w:p>
    <w:p w14:paraId="54F6B9EC" w14:textId="77777777" w:rsidR="00320E8E" w:rsidRDefault="00320E8E" w:rsidP="00320E8E">
      <w:pPr>
        <w:pStyle w:val="Ttulo3"/>
      </w:pPr>
      <w:bookmarkStart w:id="24" w:name="_Toc462845656"/>
      <w:r>
        <w:t>Pontos Fortes</w:t>
      </w:r>
      <w:bookmarkEnd w:id="24"/>
    </w:p>
    <w:p w14:paraId="18477C3C" w14:textId="77777777" w:rsidR="006D4F7F" w:rsidRPr="00842903" w:rsidRDefault="006D4F7F" w:rsidP="006D4F7F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seus diferenciais competitivos. Aquilo que faz de você melhor que seus </w:t>
      </w:r>
      <w:r w:rsidR="000F309C">
        <w:rPr>
          <w:lang w:val="pt-BR"/>
        </w:rPr>
        <w:t>concorrentes.</w:t>
      </w:r>
      <w:r w:rsidR="000F309C" w:rsidRPr="00842903">
        <w:rPr>
          <w:lang w:val="pt-BR"/>
        </w:rPr>
        <w:t xml:space="preserve"> ]</w:t>
      </w:r>
    </w:p>
    <w:p w14:paraId="0975DA0C" w14:textId="77777777" w:rsidR="00320E8E" w:rsidRDefault="00320E8E" w:rsidP="00320E8E"/>
    <w:p w14:paraId="093AC672" w14:textId="77777777" w:rsidR="00320E8E" w:rsidRDefault="00320E8E" w:rsidP="00320E8E">
      <w:pPr>
        <w:pStyle w:val="Ttulo3"/>
      </w:pPr>
      <w:bookmarkStart w:id="25" w:name="_Toc462845657"/>
      <w:r>
        <w:t>Pontos Fracos</w:t>
      </w:r>
      <w:bookmarkEnd w:id="25"/>
    </w:p>
    <w:p w14:paraId="2EDBACDA" w14:textId="77777777" w:rsidR="006D4F7F" w:rsidRPr="00842903" w:rsidRDefault="006D4F7F" w:rsidP="006D4F7F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suas principais deficiências. Aquilo que faz de você pior que seus concorrentes. Pontos a serem melhorados ou </w:t>
      </w:r>
      <w:r w:rsidR="000F309C">
        <w:rPr>
          <w:lang w:val="pt-BR"/>
        </w:rPr>
        <w:t>revistos.</w:t>
      </w:r>
      <w:r w:rsidR="000F309C" w:rsidRPr="00842903">
        <w:rPr>
          <w:lang w:val="pt-BR"/>
        </w:rPr>
        <w:t xml:space="preserve"> ]</w:t>
      </w:r>
    </w:p>
    <w:p w14:paraId="3C82EBD5" w14:textId="77777777" w:rsidR="00320E8E" w:rsidRDefault="00320E8E" w:rsidP="00320E8E"/>
    <w:p w14:paraId="059E0C8B" w14:textId="77777777" w:rsidR="00320E8E" w:rsidRPr="00320E8E" w:rsidRDefault="00320E8E" w:rsidP="00320E8E"/>
    <w:p w14:paraId="1B53F2E3" w14:textId="77777777" w:rsidR="00F02F69" w:rsidRDefault="00F02F69" w:rsidP="00373B2E">
      <w:pPr>
        <w:pStyle w:val="Ttulo2"/>
      </w:pPr>
      <w:bookmarkStart w:id="26" w:name="_Toc304754469"/>
      <w:bookmarkStart w:id="27" w:name="_Toc462845652"/>
      <w:r>
        <w:t>Análise do Ambiente Externo (Oportunidades e Ameaças)</w:t>
      </w:r>
      <w:bookmarkEnd w:id="26"/>
      <w:bookmarkEnd w:id="27"/>
    </w:p>
    <w:p w14:paraId="7E999F64" w14:textId="77777777" w:rsidR="00F02F69" w:rsidRDefault="00F02F69" w:rsidP="00373B2E">
      <w:pPr>
        <w:pStyle w:val="Ttulo3"/>
      </w:pPr>
      <w:bookmarkStart w:id="28" w:name="_Toc462845653"/>
      <w:r>
        <w:t>Oportunidades</w:t>
      </w:r>
      <w:bookmarkEnd w:id="28"/>
    </w:p>
    <w:p w14:paraId="6684B09E" w14:textId="77777777" w:rsidR="006D4F7F" w:rsidRPr="00842903" w:rsidRDefault="00F02F69" w:rsidP="006D4F7F">
      <w:pPr>
        <w:pStyle w:val="Comments"/>
      </w:pPr>
      <w:r w:rsidRPr="006D4F7F">
        <w:t xml:space="preserve"> </w:t>
      </w:r>
      <w:r w:rsidR="006D4F7F" w:rsidRPr="00842903">
        <w:t xml:space="preserve">[Descreva </w:t>
      </w:r>
      <w:r w:rsidR="006D4F7F">
        <w:t xml:space="preserve">as principais oportunidades identificadas. Eventos potenciais que podem gerar grandes benefícios. As oportunidades precisam ser exploradas. Conheça as </w:t>
      </w:r>
      <w:hyperlink r:id="rId12" w:tooltip="Estratégias para riscos positivos ou oportunidades" w:history="1">
        <w:r w:rsidR="006D4F7F" w:rsidRPr="006D4F7F">
          <w:rPr>
            <w:rStyle w:val="Hyperlink"/>
            <w:bCs/>
          </w:rPr>
          <w:t>Estratégias para riscos positivos ou oportunidades</w:t>
        </w:r>
      </w:hyperlink>
      <w:r w:rsidR="006D4F7F">
        <w:t>.</w:t>
      </w:r>
      <w:r w:rsidR="000F309C">
        <w:t xml:space="preserve"> </w:t>
      </w:r>
      <w:r w:rsidR="006D4F7F" w:rsidRPr="00842903">
        <w:t>]</w:t>
      </w:r>
    </w:p>
    <w:p w14:paraId="0B788FD1" w14:textId="77777777" w:rsidR="00F02F69" w:rsidRDefault="00F02F69" w:rsidP="00373B2E"/>
    <w:p w14:paraId="2B32066A" w14:textId="77777777" w:rsidR="00F02F69" w:rsidRPr="006D4F7F" w:rsidRDefault="00F02F69" w:rsidP="00373B2E">
      <w:pPr>
        <w:pStyle w:val="Sumrio1"/>
        <w:rPr>
          <w:lang w:val="pt-BR"/>
        </w:rPr>
      </w:pPr>
    </w:p>
    <w:p w14:paraId="392CE0E8" w14:textId="77777777" w:rsidR="00F02F69" w:rsidRDefault="00F02F69" w:rsidP="00373B2E">
      <w:pPr>
        <w:pStyle w:val="Ttulo3"/>
      </w:pPr>
      <w:bookmarkStart w:id="29" w:name="_Toc462845654"/>
      <w:r>
        <w:t>Ameaças</w:t>
      </w:r>
      <w:bookmarkEnd w:id="29"/>
    </w:p>
    <w:p w14:paraId="09BCFA4D" w14:textId="77777777" w:rsidR="006D4F7F" w:rsidRPr="00842903" w:rsidRDefault="006D4F7F" w:rsidP="006D4F7F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as principais ameaças identificadas. Eventos potenciais que podem causar um grande estrago ao seu negócio. As ameaças precisam ser analisadas e tratadas de forma adequada. Caso contrário, poderão levar seu negócio ao fracasso. Conheça as </w:t>
      </w:r>
      <w:hyperlink r:id="rId13" w:tooltip="Estratégias para riscos negativos ou ameaças" w:history="1">
        <w:r w:rsidR="00674056" w:rsidRPr="00674056">
          <w:rPr>
            <w:rStyle w:val="Hyperlink"/>
            <w:lang w:val="pt-BR"/>
          </w:rPr>
          <w:t>Estratégias para riscos negativos ou ameaças</w:t>
        </w:r>
      </w:hyperlink>
      <w:r>
        <w:rPr>
          <w:lang w:val="pt-BR"/>
        </w:rPr>
        <w:t>.</w:t>
      </w:r>
      <w:r w:rsidR="000F309C">
        <w:rPr>
          <w:lang w:val="pt-BR"/>
        </w:rPr>
        <w:t xml:space="preserve"> </w:t>
      </w:r>
      <w:r w:rsidRPr="00842903">
        <w:rPr>
          <w:lang w:val="pt-BR"/>
        </w:rPr>
        <w:t>]</w:t>
      </w:r>
    </w:p>
    <w:p w14:paraId="31DB2388" w14:textId="77777777" w:rsidR="00F02F69" w:rsidRDefault="00F02F69" w:rsidP="00F02F69"/>
    <w:p w14:paraId="3EEEDDCA" w14:textId="77777777" w:rsidR="00F02F69" w:rsidRDefault="00F02F69" w:rsidP="00F02F69"/>
    <w:p w14:paraId="6CBF6FDD" w14:textId="77777777" w:rsidR="00373B2E" w:rsidRDefault="00373B2E" w:rsidP="00F02F69"/>
    <w:p w14:paraId="07335731" w14:textId="77777777" w:rsidR="00F02F69" w:rsidRDefault="00F02F69" w:rsidP="00373B2E">
      <w:pPr>
        <w:pStyle w:val="Ttulo2"/>
      </w:pPr>
      <w:bookmarkStart w:id="30" w:name="_Toc304754471"/>
      <w:bookmarkStart w:id="31" w:name="_Toc462845658"/>
      <w:r>
        <w:t>Análise das questões relacionadas</w:t>
      </w:r>
      <w:bookmarkEnd w:id="30"/>
      <w:bookmarkEnd w:id="31"/>
    </w:p>
    <w:p w14:paraId="57A4A779" w14:textId="77777777" w:rsidR="00F02F69" w:rsidRDefault="00F02F69" w:rsidP="00F02F69">
      <w:r>
        <w:t xml:space="preserve"> </w:t>
      </w:r>
    </w:p>
    <w:p w14:paraId="62B9C165" w14:textId="77777777" w:rsidR="00F02F69" w:rsidRDefault="00F02F69" w:rsidP="00F02F69"/>
    <w:p w14:paraId="0B3D23E0" w14:textId="77777777" w:rsidR="00F02F69" w:rsidRDefault="00F02F69" w:rsidP="00F02F69">
      <w:pPr>
        <w:keepLines/>
      </w:pPr>
      <w:r>
        <w:br w:type="page"/>
      </w:r>
    </w:p>
    <w:p w14:paraId="4395F63B" w14:textId="77777777" w:rsidR="00F02F69" w:rsidRDefault="00F02F69" w:rsidP="00F02F69">
      <w:pPr>
        <w:pStyle w:val="Ttulo1"/>
        <w:keepLines w:val="0"/>
        <w:tabs>
          <w:tab w:val="num" w:pos="432"/>
        </w:tabs>
        <w:spacing w:before="0"/>
      </w:pPr>
      <w:bookmarkStart w:id="32" w:name="_Toc304754472"/>
      <w:bookmarkStart w:id="33" w:name="_Toc462845659"/>
      <w:r>
        <w:lastRenderedPageBreak/>
        <w:t xml:space="preserve">Objetivos </w:t>
      </w:r>
      <w:r w:rsidR="00F91CBE">
        <w:t>SMART e critérios de sucesso</w:t>
      </w:r>
      <w:bookmarkEnd w:id="32"/>
      <w:bookmarkEnd w:id="33"/>
    </w:p>
    <w:p w14:paraId="6B141590" w14:textId="77777777" w:rsidR="00F91CBE" w:rsidRDefault="00F91CBE" w:rsidP="00F91CBE">
      <w:pPr>
        <w:pStyle w:val="Comments"/>
      </w:pPr>
      <w:r w:rsidRPr="00594A56">
        <w:t>[</w:t>
      </w:r>
      <w:r>
        <w:t xml:space="preserve">Futuro, onde quer chegar. Descreva os benefícios esperados detalhando de forma clara </w:t>
      </w:r>
      <w:hyperlink r:id="rId14" w:history="1">
        <w:r w:rsidR="00F455A6">
          <w:rPr>
            <w:rStyle w:val="Hyperlink"/>
          </w:rPr>
          <w:t>o</w:t>
        </w:r>
        <w:r w:rsidR="00F455A6" w:rsidRPr="00F96AD2">
          <w:rPr>
            <w:rStyle w:val="Hyperlink"/>
          </w:rPr>
          <w:t>bjetivos SMART</w:t>
        </w:r>
      </w:hyperlink>
      <w:r w:rsidRPr="00594A56">
        <w:t xml:space="preserve"> e critérios de sucesso relacionados</w:t>
      </w:r>
      <w:r>
        <w:t>.</w:t>
      </w:r>
    </w:p>
    <w:p w14:paraId="7C8C373C" w14:textId="77777777" w:rsidR="00F91CBE" w:rsidRPr="006F79CA" w:rsidRDefault="00F91CBE" w:rsidP="00F91CBE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 Quem, Realistic: realístico, Time-related: Quando ]</w:t>
      </w:r>
    </w:p>
    <w:p w14:paraId="2A2FF7CD" w14:textId="77777777" w:rsidR="00F91CBE" w:rsidRPr="00F91CBE" w:rsidRDefault="00F91CBE" w:rsidP="00F91CBE"/>
    <w:p w14:paraId="0D4248D2" w14:textId="77777777" w:rsidR="00F02F69" w:rsidRDefault="00F02F69" w:rsidP="00373B2E">
      <w:pPr>
        <w:pStyle w:val="Ttulo2"/>
      </w:pPr>
      <w:bookmarkStart w:id="34" w:name="_Toc304754473"/>
      <w:bookmarkStart w:id="35" w:name="_Toc462845660"/>
      <w:bookmarkStart w:id="36" w:name="_Toc38056331"/>
      <w:r>
        <w:t xml:space="preserve">Objetivos </w:t>
      </w:r>
      <w:r w:rsidR="00F91CBE">
        <w:t xml:space="preserve">SMART - </w:t>
      </w:r>
      <w:r>
        <w:t>Financeiros</w:t>
      </w:r>
      <w:bookmarkEnd w:id="34"/>
      <w:bookmarkEnd w:id="35"/>
    </w:p>
    <w:p w14:paraId="42F04F7E" w14:textId="77777777" w:rsidR="00F02F69" w:rsidRDefault="00F02F69" w:rsidP="00F02F69"/>
    <w:p w14:paraId="18267F40" w14:textId="77777777" w:rsidR="00F02F69" w:rsidRDefault="00F02F69" w:rsidP="00F02F69"/>
    <w:p w14:paraId="17EC7200" w14:textId="77777777" w:rsidR="00F02F69" w:rsidRDefault="00F02F69" w:rsidP="00373B2E">
      <w:pPr>
        <w:pStyle w:val="Ttulo2"/>
      </w:pPr>
      <w:bookmarkStart w:id="37" w:name="_Toc304754474"/>
      <w:bookmarkStart w:id="38" w:name="_Toc462845661"/>
      <w:r>
        <w:t xml:space="preserve">Objetivos </w:t>
      </w:r>
      <w:r w:rsidR="00F91CBE">
        <w:t xml:space="preserve">SMART - </w:t>
      </w:r>
      <w:r>
        <w:t>Marketing</w:t>
      </w:r>
      <w:bookmarkEnd w:id="36"/>
      <w:bookmarkEnd w:id="37"/>
      <w:bookmarkEnd w:id="38"/>
    </w:p>
    <w:p w14:paraId="64DE22DE" w14:textId="77777777" w:rsidR="00F02F69" w:rsidRDefault="00F02F69" w:rsidP="00F02F69"/>
    <w:p w14:paraId="38EC99AE" w14:textId="77777777" w:rsidR="00F02F69" w:rsidRDefault="00F02F69" w:rsidP="00F02F69"/>
    <w:p w14:paraId="67D08BCA" w14:textId="77777777" w:rsidR="00F02F69" w:rsidRDefault="00F02F69" w:rsidP="00F02F69">
      <w:pPr>
        <w:pStyle w:val="Ttulo1"/>
        <w:keepLines w:val="0"/>
        <w:tabs>
          <w:tab w:val="num" w:pos="432"/>
        </w:tabs>
        <w:spacing w:before="0"/>
      </w:pPr>
      <w:bookmarkStart w:id="39" w:name="_Toc38056337"/>
      <w:bookmarkEnd w:id="39"/>
      <w:r>
        <w:br w:type="page"/>
      </w:r>
      <w:bookmarkStart w:id="40" w:name="_Toc304754475"/>
      <w:bookmarkStart w:id="41" w:name="_Toc462845663"/>
      <w:r>
        <w:lastRenderedPageBreak/>
        <w:t>Estratégia de Marketing</w:t>
      </w:r>
      <w:bookmarkEnd w:id="40"/>
      <w:bookmarkEnd w:id="41"/>
    </w:p>
    <w:p w14:paraId="468FAD95" w14:textId="77777777" w:rsidR="00373DCE" w:rsidRPr="00373DCE" w:rsidRDefault="00373DCE" w:rsidP="00373DCE"/>
    <w:p w14:paraId="110307DF" w14:textId="77777777" w:rsidR="00F02F69" w:rsidRDefault="00F02F69" w:rsidP="00373B2E">
      <w:pPr>
        <w:pStyle w:val="Ttulo2"/>
      </w:pPr>
      <w:bookmarkStart w:id="42" w:name="_Toc304754476"/>
      <w:bookmarkStart w:id="43" w:name="_Toc462845664"/>
      <w:r>
        <w:t xml:space="preserve">Abordagem de marketing </w:t>
      </w:r>
      <w:r w:rsidR="00F1579B">
        <w:t>para alcançar</w:t>
      </w:r>
      <w:r>
        <w:t xml:space="preserve"> objetivos</w:t>
      </w:r>
      <w:bookmarkEnd w:id="42"/>
      <w:bookmarkEnd w:id="43"/>
    </w:p>
    <w:p w14:paraId="3C51A837" w14:textId="77777777" w:rsidR="00373DCE" w:rsidRPr="00842903" w:rsidRDefault="00373DCE" w:rsidP="00373DCE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as premissas e fundamentos que compõe a abordagem de </w:t>
      </w:r>
      <w:r w:rsidR="000F309C">
        <w:rPr>
          <w:lang w:val="pt-BR"/>
        </w:rPr>
        <w:t>marketing.</w:t>
      </w:r>
      <w:r w:rsidR="000F309C" w:rsidRPr="00842903">
        <w:rPr>
          <w:lang w:val="pt-BR"/>
        </w:rPr>
        <w:t xml:space="preserve"> ]</w:t>
      </w:r>
    </w:p>
    <w:p w14:paraId="23AF1448" w14:textId="77777777" w:rsidR="00F02F69" w:rsidRDefault="00F02F69" w:rsidP="000F6327"/>
    <w:p w14:paraId="0EA9E0E1" w14:textId="77777777" w:rsidR="00F02F69" w:rsidRDefault="00F02F69" w:rsidP="00F02F69"/>
    <w:p w14:paraId="2624DF99" w14:textId="77777777" w:rsidR="00F02F69" w:rsidRDefault="00F02F69" w:rsidP="00373B2E">
      <w:pPr>
        <w:pStyle w:val="Ttulo2"/>
      </w:pPr>
      <w:bookmarkStart w:id="44" w:name="_Toc304754477"/>
      <w:bookmarkStart w:id="45" w:name="_Toc462845665"/>
      <w:r>
        <w:t>Segmentos de Mercado – Alvos</w:t>
      </w:r>
      <w:bookmarkEnd w:id="44"/>
      <w:bookmarkEnd w:id="45"/>
    </w:p>
    <w:p w14:paraId="6FA2AB79" w14:textId="77777777" w:rsidR="00373DCE" w:rsidRPr="00842903" w:rsidRDefault="00373DCE" w:rsidP="00373DCE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quais os segmentos serão atendidos de forma </w:t>
      </w:r>
      <w:r w:rsidR="000F309C">
        <w:rPr>
          <w:lang w:val="pt-BR"/>
        </w:rPr>
        <w:t>preferencial</w:t>
      </w:r>
      <w:r>
        <w:rPr>
          <w:lang w:val="pt-BR"/>
        </w:rPr>
        <w:t xml:space="preserve">, quais segmentos de maior potencial para o seu </w:t>
      </w:r>
      <w:r w:rsidR="000F309C">
        <w:rPr>
          <w:lang w:val="pt-BR"/>
        </w:rPr>
        <w:t>negócio.</w:t>
      </w:r>
      <w:r w:rsidR="000F309C" w:rsidRPr="00842903">
        <w:rPr>
          <w:lang w:val="pt-BR"/>
        </w:rPr>
        <w:t xml:space="preserve"> ]</w:t>
      </w:r>
    </w:p>
    <w:p w14:paraId="4E993851" w14:textId="77777777" w:rsidR="00F02F69" w:rsidRDefault="00F02F69" w:rsidP="00F02F69"/>
    <w:p w14:paraId="671262E6" w14:textId="77777777" w:rsidR="00F02F69" w:rsidRDefault="00F02F69" w:rsidP="00F02F69"/>
    <w:p w14:paraId="47690BD6" w14:textId="77777777" w:rsidR="00F02F69" w:rsidRDefault="00F02F69" w:rsidP="00373B2E">
      <w:pPr>
        <w:pStyle w:val="Ttulo2"/>
      </w:pPr>
      <w:bookmarkStart w:id="46" w:name="_Toc304754478"/>
      <w:bookmarkStart w:id="47" w:name="_Toc462845666"/>
      <w:r>
        <w:t>Posicionamento e Diferenciação</w:t>
      </w:r>
      <w:bookmarkEnd w:id="46"/>
      <w:bookmarkEnd w:id="47"/>
    </w:p>
    <w:p w14:paraId="23F7FB5E" w14:textId="77777777" w:rsidR="00373DCE" w:rsidRPr="00842903" w:rsidRDefault="00373DCE" w:rsidP="00373DCE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como sua empresa e seus produtos e serviços se diferenciarão dos </w:t>
      </w:r>
      <w:r w:rsidR="000F309C">
        <w:rPr>
          <w:lang w:val="pt-BR"/>
        </w:rPr>
        <w:t>competidores.</w:t>
      </w:r>
      <w:r w:rsidR="000F309C" w:rsidRPr="00842903">
        <w:rPr>
          <w:lang w:val="pt-BR"/>
        </w:rPr>
        <w:t xml:space="preserve"> ]</w:t>
      </w:r>
    </w:p>
    <w:p w14:paraId="7B730AD4" w14:textId="77777777" w:rsidR="00F02F69" w:rsidRDefault="00F02F69" w:rsidP="00F02F69"/>
    <w:p w14:paraId="07736460" w14:textId="77777777" w:rsidR="00F02F69" w:rsidRDefault="00F02F69" w:rsidP="00F02F69"/>
    <w:p w14:paraId="70DE6601" w14:textId="77777777" w:rsidR="00F02F69" w:rsidRDefault="00F02F69" w:rsidP="00373B2E">
      <w:pPr>
        <w:pStyle w:val="Ttulo2"/>
      </w:pPr>
      <w:bookmarkStart w:id="48" w:name="_Toc304754479"/>
      <w:bookmarkStart w:id="49" w:name="_Toc462845667"/>
      <w:r>
        <w:t>Estratégia de Produto</w:t>
      </w:r>
      <w:r w:rsidR="00A855D0">
        <w:t xml:space="preserve"> e Serviços</w:t>
      </w:r>
      <w:bookmarkEnd w:id="48"/>
      <w:bookmarkEnd w:id="49"/>
    </w:p>
    <w:p w14:paraId="1EFC17DF" w14:textId="77777777" w:rsidR="00F02F69" w:rsidRDefault="00F02F69" w:rsidP="00F02F69"/>
    <w:p w14:paraId="482C81E1" w14:textId="77777777" w:rsidR="00F02F69" w:rsidRDefault="00F02F69" w:rsidP="00F02F69"/>
    <w:p w14:paraId="6E7F7398" w14:textId="77777777" w:rsidR="00F02F69" w:rsidRDefault="00F02F69" w:rsidP="00373B2E">
      <w:pPr>
        <w:pStyle w:val="Ttulo3"/>
      </w:pPr>
      <w:bookmarkStart w:id="50" w:name="_Toc40037900"/>
      <w:bookmarkStart w:id="51" w:name="_Toc462845668"/>
      <w:r>
        <w:t>Tipo</w:t>
      </w:r>
      <w:r w:rsidR="004C15DD">
        <w:t>s</w:t>
      </w:r>
      <w:r>
        <w:t xml:space="preserve"> de Produtos oferecidos</w:t>
      </w:r>
      <w:bookmarkEnd w:id="50"/>
      <w:bookmarkEnd w:id="51"/>
    </w:p>
    <w:p w14:paraId="2A828CC6" w14:textId="77777777" w:rsidR="00F02F69" w:rsidRDefault="00F02F69" w:rsidP="00F02F69">
      <w:pPr>
        <w:jc w:val="both"/>
      </w:pPr>
    </w:p>
    <w:p w14:paraId="6D5F59D3" w14:textId="77777777" w:rsidR="00F02F69" w:rsidRDefault="00F02F69" w:rsidP="00373B2E">
      <w:pPr>
        <w:pStyle w:val="Sumrio1"/>
      </w:pPr>
    </w:p>
    <w:p w14:paraId="7E05E1F1" w14:textId="77777777" w:rsidR="00F02F69" w:rsidRDefault="00F02F69" w:rsidP="00373B2E">
      <w:pPr>
        <w:pStyle w:val="Ttulo3"/>
      </w:pPr>
      <w:bookmarkStart w:id="52" w:name="_Toc40037901"/>
      <w:bookmarkStart w:id="53" w:name="_Toc462845669"/>
      <w:r>
        <w:t>Tipos de Serviço oferecidos</w:t>
      </w:r>
      <w:bookmarkEnd w:id="52"/>
      <w:bookmarkEnd w:id="53"/>
    </w:p>
    <w:p w14:paraId="42B9E924" w14:textId="77777777" w:rsidR="00F02F69" w:rsidRDefault="00F02F69" w:rsidP="00F02F69">
      <w:pPr>
        <w:jc w:val="both"/>
      </w:pPr>
    </w:p>
    <w:p w14:paraId="7131D707" w14:textId="77777777" w:rsidR="00F02F69" w:rsidRDefault="00F02F69" w:rsidP="00F02F69"/>
    <w:p w14:paraId="2013164A" w14:textId="77777777" w:rsidR="00F02F69" w:rsidRDefault="00F02F69" w:rsidP="00373B2E">
      <w:pPr>
        <w:pStyle w:val="Ttulo2"/>
      </w:pPr>
      <w:bookmarkStart w:id="54" w:name="_Toc304754480"/>
      <w:bookmarkStart w:id="55" w:name="_Toc462845670"/>
      <w:r>
        <w:t>Estratégia de Preço</w:t>
      </w:r>
      <w:bookmarkEnd w:id="54"/>
      <w:bookmarkEnd w:id="55"/>
    </w:p>
    <w:p w14:paraId="174ADA58" w14:textId="77777777" w:rsidR="00F02F69" w:rsidRDefault="00F02F69" w:rsidP="00F02F69">
      <w:pPr>
        <w:jc w:val="both"/>
      </w:pPr>
    </w:p>
    <w:p w14:paraId="2DA7240F" w14:textId="77777777" w:rsidR="00F02F69" w:rsidRDefault="00F02F69" w:rsidP="00F02F69"/>
    <w:p w14:paraId="001F0EDF" w14:textId="77777777" w:rsidR="00F02F69" w:rsidRDefault="00F02F69" w:rsidP="00373B2E">
      <w:pPr>
        <w:pStyle w:val="Ttulo2"/>
      </w:pPr>
      <w:bookmarkStart w:id="56" w:name="_Toc304754481"/>
      <w:bookmarkStart w:id="57" w:name="_Toc462845671"/>
      <w:r>
        <w:t>Estratégia de Distribuição</w:t>
      </w:r>
      <w:bookmarkEnd w:id="56"/>
      <w:bookmarkEnd w:id="57"/>
    </w:p>
    <w:p w14:paraId="428A3610" w14:textId="77777777" w:rsidR="00F02F69" w:rsidRDefault="00F02F69" w:rsidP="00F02F69"/>
    <w:p w14:paraId="4B48CE5E" w14:textId="77777777" w:rsidR="00F02F69" w:rsidRDefault="00F02F69" w:rsidP="00F02F69"/>
    <w:p w14:paraId="4321CA1C" w14:textId="77777777" w:rsidR="00F02F69" w:rsidRDefault="00F02F69" w:rsidP="00373B2E">
      <w:pPr>
        <w:pStyle w:val="Ttulo2"/>
      </w:pPr>
      <w:bookmarkStart w:id="58" w:name="_Toc304754482"/>
      <w:bookmarkStart w:id="59" w:name="_Toc462845672"/>
      <w:r>
        <w:t>Estratégia de Promoção e Vendas</w:t>
      </w:r>
      <w:bookmarkEnd w:id="58"/>
      <w:bookmarkEnd w:id="59"/>
    </w:p>
    <w:p w14:paraId="02536579" w14:textId="77777777" w:rsidR="00F02F69" w:rsidRDefault="00F02F69" w:rsidP="00F02F69"/>
    <w:p w14:paraId="54688981" w14:textId="77777777" w:rsidR="00F02F69" w:rsidRDefault="00F02F69" w:rsidP="00F02F69"/>
    <w:p w14:paraId="496FFCB2" w14:textId="77777777" w:rsidR="00F02F69" w:rsidRDefault="00F02F69" w:rsidP="00373B2E">
      <w:pPr>
        <w:pStyle w:val="Ttulo2"/>
      </w:pPr>
      <w:bookmarkStart w:id="60" w:name="_Toc304754483"/>
      <w:bookmarkStart w:id="61" w:name="_Toc462845673"/>
      <w:r>
        <w:t>Estratégia de Tecnologia, Pesquisa e Desenvolvimento</w:t>
      </w:r>
      <w:bookmarkEnd w:id="60"/>
      <w:bookmarkEnd w:id="61"/>
    </w:p>
    <w:p w14:paraId="683E198B" w14:textId="77777777" w:rsidR="00F02F69" w:rsidRDefault="00F02F69" w:rsidP="00A855D0"/>
    <w:p w14:paraId="3166E461" w14:textId="77777777" w:rsidR="00F02F69" w:rsidRDefault="00F02F69" w:rsidP="00F02F69">
      <w:pPr>
        <w:pStyle w:val="Ttulo1"/>
        <w:keepLines w:val="0"/>
        <w:tabs>
          <w:tab w:val="num" w:pos="432"/>
        </w:tabs>
        <w:spacing w:before="0"/>
      </w:pPr>
      <w:r>
        <w:br w:type="page"/>
      </w:r>
      <w:bookmarkStart w:id="62" w:name="_Toc304754484"/>
      <w:bookmarkStart w:id="63" w:name="_Toc462845674"/>
      <w:r w:rsidR="00F91CBE">
        <w:lastRenderedPageBreak/>
        <w:t>Cronograma</w:t>
      </w:r>
      <w:bookmarkEnd w:id="62"/>
      <w:bookmarkEnd w:id="63"/>
    </w:p>
    <w:p w14:paraId="535432E1" w14:textId="77777777" w:rsidR="00F91CBE" w:rsidRDefault="00F91CBE" w:rsidP="00F91CBE">
      <w:pPr>
        <w:pStyle w:val="Comments"/>
      </w:pPr>
      <w:r>
        <w:t>[</w:t>
      </w:r>
      <w:hyperlink r:id="rId15" w:tooltip="Cronograma do projeto" w:history="1">
        <w:r w:rsidR="00F455A6" w:rsidRPr="00F96AD2">
          <w:rPr>
            <w:rStyle w:val="Hyperlink"/>
          </w:rPr>
          <w:t>Cronograma</w:t>
        </w:r>
      </w:hyperlink>
      <w:r>
        <w:t xml:space="preserve"> com as principais ações para implementar a estratégia e alcançar os objetivos]</w:t>
      </w:r>
    </w:p>
    <w:p w14:paraId="6030D32E" w14:textId="77777777" w:rsidR="00F02F69" w:rsidRDefault="00F02F69" w:rsidP="00F02F69"/>
    <w:p w14:paraId="4C2265B3" w14:textId="77777777" w:rsidR="00F02F69" w:rsidRDefault="00F02F69" w:rsidP="00F02F69"/>
    <w:p w14:paraId="5EA463A2" w14:textId="77777777" w:rsidR="00F02F69" w:rsidRDefault="00F02F69" w:rsidP="00F02F69">
      <w:pPr>
        <w:pStyle w:val="Ttulo1"/>
        <w:keepLines w:val="0"/>
        <w:tabs>
          <w:tab w:val="num" w:pos="432"/>
        </w:tabs>
        <w:spacing w:before="0"/>
      </w:pPr>
      <w:r>
        <w:br w:type="page"/>
      </w:r>
      <w:bookmarkStart w:id="64" w:name="_Toc304754485"/>
      <w:bookmarkStart w:id="65" w:name="_Toc462845675"/>
      <w:r w:rsidR="004C15DD">
        <w:lastRenderedPageBreak/>
        <w:t>Fluxo de Caixa</w:t>
      </w:r>
      <w:bookmarkEnd w:id="64"/>
      <w:bookmarkEnd w:id="65"/>
    </w:p>
    <w:p w14:paraId="638F355C" w14:textId="77777777" w:rsidR="00F02F69" w:rsidRDefault="00F91CBE" w:rsidP="00F91CBE">
      <w:pPr>
        <w:pStyle w:val="Comments"/>
      </w:pPr>
      <w:r>
        <w:t>[Fluxo de Caixa estimado com as principais saídas de caixa (investimentos, despesas e gastos) e com as receitas estimadas. Descreva suas premissas na seção abaixo</w:t>
      </w:r>
      <w:r w:rsidR="004C15DD">
        <w:t xml:space="preserve"> e os cenários </w:t>
      </w:r>
      <w:r w:rsidR="000F309C">
        <w:t>analisados. ]</w:t>
      </w:r>
    </w:p>
    <w:p w14:paraId="07FEFFC3" w14:textId="77777777" w:rsidR="00F91CBE" w:rsidRDefault="00F91CBE" w:rsidP="00F02F69">
      <w:pPr>
        <w:rPr>
          <w:rFonts w:cs="Arial"/>
          <w:szCs w:val="20"/>
        </w:rPr>
      </w:pPr>
    </w:p>
    <w:p w14:paraId="5CA6A08C" w14:textId="77777777" w:rsidR="00F91CBE" w:rsidRDefault="00F91CBE" w:rsidP="00F02F69">
      <w:pPr>
        <w:rPr>
          <w:rFonts w:cs="Arial"/>
          <w:szCs w:val="20"/>
        </w:rPr>
      </w:pPr>
    </w:p>
    <w:p w14:paraId="7F6A0A59" w14:textId="77777777" w:rsidR="00F91CBE" w:rsidRDefault="00F91CBE" w:rsidP="00F91CBE">
      <w:pPr>
        <w:pStyle w:val="Ttulo2"/>
      </w:pPr>
      <w:r>
        <w:t>Premissas usadas</w:t>
      </w:r>
    </w:p>
    <w:p w14:paraId="221C0353" w14:textId="77777777" w:rsidR="00F91CBE" w:rsidRDefault="00E32691" w:rsidP="00E32691">
      <w:pPr>
        <w:pStyle w:val="Comments"/>
      </w:pPr>
      <w:r>
        <w:t xml:space="preserve">[Identifique as </w:t>
      </w:r>
      <w:hyperlink r:id="rId16" w:tooltip="Premissas de um projeto" w:history="1">
        <w:r>
          <w:rPr>
            <w:rStyle w:val="Hyperlink"/>
          </w:rPr>
          <w:t>p</w:t>
        </w:r>
        <w:r w:rsidRPr="00F96AD2">
          <w:rPr>
            <w:rStyle w:val="Hyperlink"/>
          </w:rPr>
          <w:t>remissas</w:t>
        </w:r>
      </w:hyperlink>
      <w:r>
        <w:t xml:space="preserve"> usadas para estimar o fluxo de </w:t>
      </w:r>
      <w:r w:rsidR="000F309C">
        <w:t>caixa. ]</w:t>
      </w:r>
    </w:p>
    <w:p w14:paraId="27B85EE5" w14:textId="77777777" w:rsidR="00E32691" w:rsidRDefault="00E32691" w:rsidP="00F02F69">
      <w:pPr>
        <w:rPr>
          <w:rFonts w:cs="Arial"/>
          <w:szCs w:val="20"/>
        </w:rPr>
      </w:pPr>
    </w:p>
    <w:p w14:paraId="671D4590" w14:textId="77777777" w:rsidR="00F91CBE" w:rsidRDefault="00F91CBE" w:rsidP="00F02F69">
      <w:pPr>
        <w:rPr>
          <w:rFonts w:cs="Arial"/>
          <w:szCs w:val="20"/>
        </w:rPr>
      </w:pPr>
    </w:p>
    <w:p w14:paraId="6902A55D" w14:textId="77777777" w:rsidR="004C15DD" w:rsidRDefault="004C15DD" w:rsidP="00F91CBE">
      <w:pPr>
        <w:pStyle w:val="Ttulo2"/>
      </w:pPr>
      <w:r>
        <w:t>Simulação de Cenários</w:t>
      </w:r>
    </w:p>
    <w:p w14:paraId="258ECAE3" w14:textId="77777777" w:rsidR="004C15DD" w:rsidRDefault="004C15DD" w:rsidP="004C15DD"/>
    <w:p w14:paraId="720A21BB" w14:textId="77777777" w:rsidR="004C15DD" w:rsidRPr="004C15DD" w:rsidRDefault="004C15DD" w:rsidP="004C15DD"/>
    <w:p w14:paraId="09BCF6C7" w14:textId="77777777" w:rsidR="00F02F69" w:rsidRDefault="004C15DD" w:rsidP="00F91CBE">
      <w:pPr>
        <w:pStyle w:val="Ttulo2"/>
      </w:pPr>
      <w:r>
        <w:t>Projeção final</w:t>
      </w:r>
    </w:p>
    <w:p w14:paraId="3153DCE0" w14:textId="77777777" w:rsidR="00F91CBE" w:rsidRPr="00F91CBE" w:rsidRDefault="00F91CBE" w:rsidP="00F91CBE"/>
    <w:p w14:paraId="794D5A22" w14:textId="77777777" w:rsidR="00F02F69" w:rsidRDefault="00F02F69" w:rsidP="00F02F69">
      <w:pPr>
        <w:pStyle w:val="Ttulo1"/>
        <w:keepLines w:val="0"/>
        <w:tabs>
          <w:tab w:val="num" w:pos="432"/>
        </w:tabs>
        <w:spacing w:before="0"/>
      </w:pPr>
      <w:r>
        <w:br w:type="page"/>
      </w:r>
      <w:bookmarkStart w:id="66" w:name="_Toc304754486"/>
      <w:bookmarkStart w:id="67" w:name="_Toc462845676"/>
      <w:r w:rsidR="004C15DD">
        <w:lastRenderedPageBreak/>
        <w:t>Monitoramento</w:t>
      </w:r>
      <w:bookmarkEnd w:id="66"/>
      <w:bookmarkEnd w:id="67"/>
      <w:r>
        <w:t xml:space="preserve"> </w:t>
      </w:r>
      <w:r w:rsidR="00320E8E">
        <w:t>&amp; Indicadores de Desempenho</w:t>
      </w:r>
    </w:p>
    <w:p w14:paraId="2787C59C" w14:textId="77777777" w:rsidR="00F91CBE" w:rsidRDefault="00F91CBE" w:rsidP="00F91CBE">
      <w:pPr>
        <w:pStyle w:val="Comments"/>
      </w:pPr>
      <w:r>
        <w:t>[Indica como o plano será monitorado</w:t>
      </w:r>
      <w:r w:rsidR="004C15DD">
        <w:t xml:space="preserve">, quais são os indicadores de desempenho </w:t>
      </w:r>
      <w:r w:rsidR="000F309C">
        <w:t>do seu negócio</w:t>
      </w:r>
      <w:r>
        <w:t xml:space="preserve"> e as alternativas de correções de rota como planos de contingência. ]</w:t>
      </w:r>
    </w:p>
    <w:p w14:paraId="1EB4C3DF" w14:textId="77777777" w:rsidR="00F02F69" w:rsidRDefault="00F02F69" w:rsidP="00F02F69"/>
    <w:p w14:paraId="17CAFF75" w14:textId="77777777" w:rsidR="004C15DD" w:rsidRDefault="004C15DD" w:rsidP="00373B2E">
      <w:pPr>
        <w:pStyle w:val="Ttulo2"/>
      </w:pPr>
      <w:bookmarkStart w:id="68" w:name="_Toc304754487"/>
      <w:bookmarkStart w:id="69" w:name="_Toc462845677"/>
      <w:r>
        <w:t>Indicadores de Desempenho</w:t>
      </w:r>
    </w:p>
    <w:p w14:paraId="61B6DCE1" w14:textId="77777777" w:rsidR="004C15DD" w:rsidRDefault="004C15DD" w:rsidP="004C15DD"/>
    <w:p w14:paraId="3F44987A" w14:textId="77777777" w:rsidR="004C15DD" w:rsidRPr="004C15DD" w:rsidRDefault="004C15DD" w:rsidP="004C15DD"/>
    <w:p w14:paraId="459A5A02" w14:textId="77777777" w:rsidR="00F02F69" w:rsidRDefault="00F02F69" w:rsidP="00373B2E">
      <w:pPr>
        <w:pStyle w:val="Ttulo2"/>
      </w:pPr>
      <w:r>
        <w:t>Planos de contingência</w:t>
      </w:r>
      <w:bookmarkEnd w:id="68"/>
      <w:bookmarkEnd w:id="69"/>
    </w:p>
    <w:p w14:paraId="4D7BE8D3" w14:textId="77777777" w:rsidR="00F02F69" w:rsidRDefault="00F02F69" w:rsidP="00F02F69"/>
    <w:p w14:paraId="259FC849" w14:textId="77777777" w:rsidR="00F02F69" w:rsidRDefault="00F02F69" w:rsidP="00F02F69"/>
    <w:p w14:paraId="7DD365FE" w14:textId="77777777" w:rsidR="00F02F69" w:rsidRDefault="00F02F69" w:rsidP="00F02F69"/>
    <w:p w14:paraId="31FCBA6F" w14:textId="77777777" w:rsidR="008843C9" w:rsidRDefault="008843C9" w:rsidP="003D377B"/>
    <w:p w14:paraId="47890339" w14:textId="77777777" w:rsidR="008843C9" w:rsidRDefault="008843C9" w:rsidP="003D377B"/>
    <w:p w14:paraId="6E4D85CF" w14:textId="77777777" w:rsidR="008843C9" w:rsidRDefault="008843C9" w:rsidP="003D377B"/>
    <w:p w14:paraId="2F1349D1" w14:textId="77777777" w:rsidR="008843C9" w:rsidRDefault="008843C9" w:rsidP="003D377B"/>
    <w:p w14:paraId="120394E5" w14:textId="77777777" w:rsidR="008843C9" w:rsidRDefault="008843C9" w:rsidP="003D377B"/>
    <w:p w14:paraId="2E73D0FC" w14:textId="77777777" w:rsidR="008843C9" w:rsidRDefault="008843C9" w:rsidP="003D377B"/>
    <w:p w14:paraId="2C252B70" w14:textId="77777777" w:rsidR="008843C9" w:rsidRDefault="008843C9" w:rsidP="003D377B"/>
    <w:p w14:paraId="29004400" w14:textId="77777777" w:rsidR="008843C9" w:rsidRDefault="008843C9" w:rsidP="003D377B"/>
    <w:p w14:paraId="0A3D8573" w14:textId="77777777" w:rsidR="008843C9" w:rsidRDefault="008843C9" w:rsidP="003D377B"/>
    <w:p w14:paraId="75355142" w14:textId="77777777" w:rsidR="008843C9" w:rsidRDefault="008843C9" w:rsidP="003D377B"/>
    <w:p w14:paraId="197B51EE" w14:textId="77777777" w:rsidR="008843C9" w:rsidRDefault="008843C9" w:rsidP="003D377B"/>
    <w:p w14:paraId="2B02E22B" w14:textId="77777777" w:rsidR="008843C9" w:rsidRDefault="008843C9" w:rsidP="003D377B"/>
    <w:p w14:paraId="28AB42C5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5DFFD125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D2D4D6B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AC6494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3A075906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46EF1A30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DCC8990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6E70F064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3F52AB0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1F73873E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2E181F2E" w14:textId="77777777" w:rsidR="008843C9" w:rsidRPr="00C52528" w:rsidRDefault="008843C9" w:rsidP="002D679E"/>
        </w:tc>
      </w:tr>
      <w:tr w:rsidR="008843C9" w:rsidRPr="00C52528" w14:paraId="72BEF012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DC30D82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3EEA24B2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378E8CDE" w14:textId="77777777" w:rsidR="008843C9" w:rsidRPr="00C52528" w:rsidRDefault="008843C9" w:rsidP="002D679E"/>
        </w:tc>
      </w:tr>
    </w:tbl>
    <w:p w14:paraId="220CD10F" w14:textId="77777777" w:rsidR="008843C9" w:rsidRDefault="008843C9" w:rsidP="008843C9"/>
    <w:p w14:paraId="60BD034A" w14:textId="77777777" w:rsidR="008843C9" w:rsidRDefault="008843C9" w:rsidP="003D377B"/>
    <w:sectPr w:rsidR="008843C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FFFA1" w14:textId="77777777" w:rsidR="002A0D1E" w:rsidRDefault="002A0D1E" w:rsidP="005E1593">
      <w:r>
        <w:separator/>
      </w:r>
    </w:p>
  </w:endnote>
  <w:endnote w:type="continuationSeparator" w:id="0">
    <w:p w14:paraId="6B6AAD23" w14:textId="77777777" w:rsidR="002A0D1E" w:rsidRDefault="002A0D1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F5A82" w14:textId="77777777" w:rsidR="00BE2F09" w:rsidRDefault="00BE2F0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6419CA" w:rsidRPr="006419CA" w14:paraId="3C029439" w14:textId="77777777" w:rsidTr="007B1023">
      <w:trPr>
        <w:jc w:val="center"/>
      </w:trPr>
      <w:tc>
        <w:tcPr>
          <w:tcW w:w="2500" w:type="pct"/>
          <w:vAlign w:val="center"/>
        </w:tcPr>
        <w:p w14:paraId="53CA3365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21D65">
            <w:rPr>
              <w:noProof/>
              <w:color w:val="244061" w:themeColor="accent1" w:themeShade="80"/>
            </w:rPr>
            <w:t>Business Plan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0F229032" w14:textId="77777777" w:rsidR="006419CA" w:rsidRPr="006419CA" w:rsidRDefault="006419CA" w:rsidP="00517AA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F309C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F309C">
            <w:rPr>
              <w:noProof/>
              <w:color w:val="244061" w:themeColor="accent1" w:themeShade="80"/>
            </w:rPr>
            <w:t>7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17AA9" w:rsidRPr="006419CA" w14:paraId="339B9617" w14:textId="77777777" w:rsidTr="007B1023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645803129"/>
          <w:placeholder>
            <w:docPart w:val="DF023C3560AF4F168ED883415F11996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14:paraId="49FD222D" w14:textId="77777777" w:rsidR="00517AA9" w:rsidRPr="006419CA" w:rsidRDefault="00517AA9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1827784117"/>
          <w:placeholder>
            <w:docPart w:val="25EA5E3612CF4AA490B1F3FDF8DD585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14:paraId="0F14FF87" w14:textId="77777777" w:rsidR="00517AA9" w:rsidRPr="006419CA" w:rsidRDefault="00BE2F09" w:rsidP="00637831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https://escritoriodeprojetos.com.br</w:t>
              </w:r>
            </w:p>
          </w:tc>
        </w:sdtContent>
      </w:sdt>
    </w:tr>
  </w:tbl>
  <w:p w14:paraId="72D9C519" w14:textId="77777777" w:rsidR="006419CA" w:rsidRPr="006419CA" w:rsidRDefault="006419CA" w:rsidP="006419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01E36" w14:textId="77777777" w:rsidR="00BE2F09" w:rsidRDefault="00BE2F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3E146" w14:textId="77777777" w:rsidR="002A0D1E" w:rsidRDefault="002A0D1E" w:rsidP="005E1593">
      <w:r>
        <w:separator/>
      </w:r>
    </w:p>
  </w:footnote>
  <w:footnote w:type="continuationSeparator" w:id="0">
    <w:p w14:paraId="2935EC6E" w14:textId="77777777" w:rsidR="002A0D1E" w:rsidRDefault="002A0D1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B6E16" w14:textId="77777777" w:rsidR="00BE2F09" w:rsidRDefault="00BE2F0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17AA9" w:rsidRPr="00AD691F" w14:paraId="34C579F1" w14:textId="77777777" w:rsidTr="00517AA9">
      <w:trPr>
        <w:trHeight w:val="567"/>
        <w:jc w:val="center"/>
      </w:trPr>
      <w:tc>
        <w:tcPr>
          <w:tcW w:w="6492" w:type="dxa"/>
          <w:vAlign w:val="center"/>
        </w:tcPr>
        <w:p w14:paraId="2225227C" w14:textId="77777777" w:rsidR="00517AA9" w:rsidRPr="00F1579B" w:rsidRDefault="00517AA9" w:rsidP="005E1593">
          <w:pPr>
            <w:pStyle w:val="Cabealho"/>
            <w:rPr>
              <w:sz w:val="22"/>
            </w:rPr>
          </w:pPr>
          <w:r w:rsidRPr="00F1579B">
            <w:fldChar w:fldCharType="begin"/>
          </w:r>
          <w:r w:rsidRPr="00F1579B">
            <w:rPr>
              <w:sz w:val="22"/>
            </w:rPr>
            <w:instrText xml:space="preserve"> TITLE   \* MERGEFORMAT </w:instrText>
          </w:r>
          <w:r w:rsidRPr="00F1579B">
            <w:fldChar w:fldCharType="separate"/>
          </w:r>
          <w:r w:rsidR="006860E0">
            <w:rPr>
              <w:sz w:val="22"/>
            </w:rPr>
            <w:t>Business Plan</w:t>
          </w:r>
          <w:r w:rsidRPr="00F1579B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05A8B8C8" w14:textId="77777777" w:rsidR="00517AA9" w:rsidRPr="00AD691F" w:rsidRDefault="00F1579B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36D5C88D" wp14:editId="427B93ED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17AA9" w:rsidRPr="00A10908" w14:paraId="6CBEC4B0" w14:textId="77777777" w:rsidTr="00517AA9">
      <w:trPr>
        <w:trHeight w:val="567"/>
        <w:jc w:val="center"/>
      </w:trPr>
      <w:tc>
        <w:tcPr>
          <w:tcW w:w="6492" w:type="dxa"/>
          <w:vAlign w:val="center"/>
        </w:tcPr>
        <w:p w14:paraId="16E3EF9D" w14:textId="77777777" w:rsidR="00517AA9" w:rsidRPr="00F1579B" w:rsidRDefault="005F0B64" w:rsidP="002D679E">
          <w:pPr>
            <w:pStyle w:val="Cabealho"/>
            <w:rPr>
              <w:sz w:val="22"/>
            </w:rPr>
          </w:pPr>
          <w:r w:rsidRPr="00F1579B">
            <w:fldChar w:fldCharType="begin"/>
          </w:r>
          <w:r w:rsidRPr="00F1579B">
            <w:rPr>
              <w:sz w:val="22"/>
            </w:rPr>
            <w:instrText xml:space="preserve"> SUBJECT   \* MERGEFORMAT </w:instrText>
          </w:r>
          <w:r w:rsidRPr="00F1579B">
            <w:fldChar w:fldCharType="separate"/>
          </w:r>
          <w:r w:rsidR="006860E0">
            <w:rPr>
              <w:sz w:val="22"/>
            </w:rPr>
            <w:t>Nome do Negócio</w:t>
          </w:r>
          <w:r w:rsidRPr="00F1579B">
            <w:fldChar w:fldCharType="end"/>
          </w:r>
        </w:p>
      </w:tc>
      <w:tc>
        <w:tcPr>
          <w:tcW w:w="1956" w:type="dxa"/>
          <w:vMerge/>
          <w:vAlign w:val="center"/>
        </w:tcPr>
        <w:p w14:paraId="416C2470" w14:textId="77777777" w:rsidR="00517AA9" w:rsidRPr="00A10908" w:rsidRDefault="00517AA9" w:rsidP="002D679E">
          <w:pPr>
            <w:pStyle w:val="Cabealho"/>
            <w:rPr>
              <w:b/>
            </w:rPr>
          </w:pPr>
        </w:p>
      </w:tc>
    </w:tr>
  </w:tbl>
  <w:p w14:paraId="6D8C7245" w14:textId="77777777" w:rsidR="005E1593" w:rsidRDefault="005E159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517B7" w14:textId="77777777" w:rsidR="00BE2F09" w:rsidRDefault="00BE2F0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563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8C5269"/>
    <w:multiLevelType w:val="hybridMultilevel"/>
    <w:tmpl w:val="8B84D7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814EBB"/>
    <w:multiLevelType w:val="hybridMultilevel"/>
    <w:tmpl w:val="5B867D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947804"/>
    <w:multiLevelType w:val="hybridMultilevel"/>
    <w:tmpl w:val="15FCD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402EE2"/>
    <w:multiLevelType w:val="hybridMultilevel"/>
    <w:tmpl w:val="AB5C83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65F99"/>
    <w:multiLevelType w:val="hybridMultilevel"/>
    <w:tmpl w:val="9646A7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CB0B23"/>
    <w:multiLevelType w:val="hybridMultilevel"/>
    <w:tmpl w:val="FD7AEF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102205"/>
    <w:multiLevelType w:val="hybridMultilevel"/>
    <w:tmpl w:val="9DFEBC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83077C"/>
    <w:multiLevelType w:val="hybridMultilevel"/>
    <w:tmpl w:val="839C6C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F22F0E"/>
    <w:multiLevelType w:val="hybridMultilevel"/>
    <w:tmpl w:val="C54CA0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F69"/>
    <w:rsid w:val="00063D00"/>
    <w:rsid w:val="0008608A"/>
    <w:rsid w:val="000E2853"/>
    <w:rsid w:val="000F309C"/>
    <w:rsid w:val="000F6327"/>
    <w:rsid w:val="0016255C"/>
    <w:rsid w:val="0018719B"/>
    <w:rsid w:val="001D497F"/>
    <w:rsid w:val="001F3D30"/>
    <w:rsid w:val="00241E3E"/>
    <w:rsid w:val="00274187"/>
    <w:rsid w:val="002A0D1E"/>
    <w:rsid w:val="003025A5"/>
    <w:rsid w:val="00320E8E"/>
    <w:rsid w:val="00331443"/>
    <w:rsid w:val="00341B09"/>
    <w:rsid w:val="0034544C"/>
    <w:rsid w:val="00352118"/>
    <w:rsid w:val="00373B2E"/>
    <w:rsid w:val="00373DCE"/>
    <w:rsid w:val="00380DFB"/>
    <w:rsid w:val="003D377B"/>
    <w:rsid w:val="003D6E11"/>
    <w:rsid w:val="00410C12"/>
    <w:rsid w:val="0042609D"/>
    <w:rsid w:val="00450755"/>
    <w:rsid w:val="00471D9A"/>
    <w:rsid w:val="004813C5"/>
    <w:rsid w:val="004B2855"/>
    <w:rsid w:val="004B60F1"/>
    <w:rsid w:val="004C15DD"/>
    <w:rsid w:val="004D74DF"/>
    <w:rsid w:val="005165BF"/>
    <w:rsid w:val="00517AA9"/>
    <w:rsid w:val="0055540E"/>
    <w:rsid w:val="005A413C"/>
    <w:rsid w:val="005A7CD2"/>
    <w:rsid w:val="005E1593"/>
    <w:rsid w:val="005F0B64"/>
    <w:rsid w:val="005F487B"/>
    <w:rsid w:val="006419CA"/>
    <w:rsid w:val="00656C91"/>
    <w:rsid w:val="00663704"/>
    <w:rsid w:val="00674056"/>
    <w:rsid w:val="006860E0"/>
    <w:rsid w:val="006875B6"/>
    <w:rsid w:val="006A233C"/>
    <w:rsid w:val="006D4F7F"/>
    <w:rsid w:val="00711E9E"/>
    <w:rsid w:val="00743E89"/>
    <w:rsid w:val="00760AB6"/>
    <w:rsid w:val="007A054B"/>
    <w:rsid w:val="007B0831"/>
    <w:rsid w:val="007B1023"/>
    <w:rsid w:val="007C2DC0"/>
    <w:rsid w:val="00801FB3"/>
    <w:rsid w:val="00821D65"/>
    <w:rsid w:val="00842903"/>
    <w:rsid w:val="00861B88"/>
    <w:rsid w:val="00871E89"/>
    <w:rsid w:val="008843C9"/>
    <w:rsid w:val="00980543"/>
    <w:rsid w:val="009839D9"/>
    <w:rsid w:val="009F4FD2"/>
    <w:rsid w:val="00A07543"/>
    <w:rsid w:val="00A107AA"/>
    <w:rsid w:val="00A320EE"/>
    <w:rsid w:val="00A855D0"/>
    <w:rsid w:val="00AE1992"/>
    <w:rsid w:val="00AF15FC"/>
    <w:rsid w:val="00BD756B"/>
    <w:rsid w:val="00BE2F09"/>
    <w:rsid w:val="00BE2F3E"/>
    <w:rsid w:val="00C52528"/>
    <w:rsid w:val="00CE2B3B"/>
    <w:rsid w:val="00D0347C"/>
    <w:rsid w:val="00D37957"/>
    <w:rsid w:val="00D91BCA"/>
    <w:rsid w:val="00E05747"/>
    <w:rsid w:val="00E272D5"/>
    <w:rsid w:val="00E32691"/>
    <w:rsid w:val="00E34C15"/>
    <w:rsid w:val="00EF1404"/>
    <w:rsid w:val="00F02F69"/>
    <w:rsid w:val="00F1579B"/>
    <w:rsid w:val="00F40FB4"/>
    <w:rsid w:val="00F4495D"/>
    <w:rsid w:val="00F455A6"/>
    <w:rsid w:val="00F91CBE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AAD686"/>
  <w15:docId w15:val="{4276B4DC-71AC-4527-B1F9-5FE5800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79B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10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73B2E"/>
    <w:pPr>
      <w:keepNext/>
      <w:numPr>
        <w:ilvl w:val="1"/>
        <w:numId w:val="10"/>
      </w:numPr>
      <w:jc w:val="both"/>
      <w:outlineLvl w:val="1"/>
    </w:pPr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0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2F69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2F6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3B2E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3B2E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3B2E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3B2E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373B2E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2F6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2F6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Sumrio1">
    <w:name w:val="toc 1"/>
    <w:basedOn w:val="Normal"/>
    <w:next w:val="Normal"/>
    <w:autoRedefine/>
    <w:uiPriority w:val="39"/>
    <w:rsid w:val="00373B2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F02F69"/>
    <w:pPr>
      <w:ind w:left="2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F02F69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517AA9"/>
    <w:rPr>
      <w:color w:val="808080"/>
    </w:rPr>
  </w:style>
  <w:style w:type="paragraph" w:customStyle="1" w:styleId="Comments">
    <w:name w:val="Comments"/>
    <w:basedOn w:val="Descrio"/>
    <w:link w:val="CommentsChar"/>
    <w:qFormat/>
    <w:rsid w:val="00F1579B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F1579B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F1579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F1579B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579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1579B"/>
    <w:pPr>
      <w:spacing w:after="100"/>
      <w:ind w:left="440"/>
    </w:pPr>
  </w:style>
  <w:style w:type="character" w:customStyle="1" w:styleId="Ttulo6Char">
    <w:name w:val="Título 6 Char"/>
    <w:basedOn w:val="Fontepargpadro"/>
    <w:link w:val="Ttulo6"/>
    <w:uiPriority w:val="9"/>
    <w:semiHidden/>
    <w:rsid w:val="00373B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3B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3B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3B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711E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critoriodeprojetos.com.br/estrategias-para-riscos-negativos-ou-ameaca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estrategias-para-riscos-positivos-ou-oportunidades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premissas-de-um-projeto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swot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cronograma-do-projet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scritoriodeprojetos.com.br/swo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binpet.org.br/mercado/" TargetMode="External"/><Relationship Id="rId14" Type="http://schemas.openxmlformats.org/officeDocument/2006/relationships/hyperlink" Target="https://escritoriodeprojetos.com.br/objetivos-smart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023C3560AF4F168ED883415F119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85980-12D2-4D9C-AF29-F6831E048658}"/>
      </w:docPartPr>
      <w:docPartBody>
        <w:p w:rsidR="00774831" w:rsidRDefault="00E46FB1">
          <w:r w:rsidRPr="00ED1893">
            <w:rPr>
              <w:rStyle w:val="TextodoEspaoReservado"/>
            </w:rPr>
            <w:t>[Company]</w:t>
          </w:r>
        </w:p>
      </w:docPartBody>
    </w:docPart>
    <w:docPart>
      <w:docPartPr>
        <w:name w:val="25EA5E3612CF4AA490B1F3FDF8DD5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52BF9-4294-4FF0-80D9-56AD7B52A328}"/>
      </w:docPartPr>
      <w:docPartBody>
        <w:p w:rsidR="00B8034F" w:rsidRDefault="00F56567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B1"/>
    <w:rsid w:val="000F7434"/>
    <w:rsid w:val="00116BD5"/>
    <w:rsid w:val="001305BD"/>
    <w:rsid w:val="00216F3D"/>
    <w:rsid w:val="00291690"/>
    <w:rsid w:val="00291A0E"/>
    <w:rsid w:val="004D2CC1"/>
    <w:rsid w:val="005C3900"/>
    <w:rsid w:val="00774831"/>
    <w:rsid w:val="00804DDB"/>
    <w:rsid w:val="009179BC"/>
    <w:rsid w:val="009A02B8"/>
    <w:rsid w:val="00B22ACC"/>
    <w:rsid w:val="00B8034F"/>
    <w:rsid w:val="00D4154A"/>
    <w:rsid w:val="00DB4092"/>
    <w:rsid w:val="00E46FB1"/>
    <w:rsid w:val="00F56567"/>
    <w:rsid w:val="00FD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FB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565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5DE98-FBD8-4735-9765-BB591256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257</TotalTime>
  <Pages>8</Pages>
  <Words>1008</Words>
  <Characters>5445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Plan</vt:lpstr>
      <vt:lpstr>Business Plan</vt:lpstr>
    </vt:vector>
  </TitlesOfParts>
  <Company>PMO Escritório de Projetos</Company>
  <LinksUpToDate>false</LinksUpToDate>
  <CharactersWithSpaces>6441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</dc:title>
  <dc:subject>Nome do Negócio</dc:subject>
  <dc:creator>eduardo@escritoriodeprojetos.com.br</dc:creator>
  <cp:keywords>Template Gerenciamento de Projetos</cp:keywords>
  <dc:description>https://escritoriodeprojetos.com.br</dc:description>
  <cp:lastModifiedBy>Willians Augusto</cp:lastModifiedBy>
  <cp:revision>34</cp:revision>
  <dcterms:created xsi:type="dcterms:W3CDTF">2011-09-21T15:32:00Z</dcterms:created>
  <dcterms:modified xsi:type="dcterms:W3CDTF">2020-06-27T23:11:00Z</dcterms:modified>
</cp:coreProperties>
</file>